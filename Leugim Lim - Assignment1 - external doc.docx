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232C2E" w:rsidP="00232C2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WICKERBASKET INC.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E1D56" w:rsidRDefault="00DD585B" w:rsidP="00DD585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t>Bob's Fantastic Adventure</w:t>
                </w:r>
              </w:p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E15D75" w:rsidP="00DD585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DD585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1 - Graphics Programming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DD585B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1.0.1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DD585B">
                  <w:t xml:space="preserve">The </w:t>
                </w:r>
                <w:proofErr w:type="spellStart"/>
                <w:r w:rsidR="00DD585B">
                  <w:t>Wickerbasket</w:t>
                </w:r>
                <w:proofErr w:type="spellEnd"/>
                <w:r w:rsidR="00DD585B">
                  <w:t xml:space="preserve"> Inc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DD585B" w:rsidP="00DD585B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Leugim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Lim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E15D75">
          <w:r w:rsidRPr="00E15D75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<v:textbox>
                  <w:txbxContent>
                    <w:p w:rsidR="003E1D56" w:rsidRDefault="00DD585B" w:rsidP="003E1D56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164964" cy="1080247"/>
                            <wp:effectExtent l="19050" t="0" r="6736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4715" cy="108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1D56" w:rsidRPr="003E1D56" w:rsidRDefault="003E1D56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E1D56">
                        <w:rPr>
                          <w:b/>
                          <w:sz w:val="28"/>
                          <w:szCs w:val="28"/>
                        </w:rPr>
                        <w:t>Insert a Company Logo here</w:t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DD585B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May </w:t>
                </w:r>
                <w:r w:rsidR="00DD585B">
                  <w:rPr>
                    <w:sz w:val="24"/>
                    <w:szCs w:val="24"/>
                  </w:rPr>
                  <w:t>23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DD585B">
                  <w:rPr>
                    <w:sz w:val="24"/>
                    <w:szCs w:val="24"/>
                  </w:rPr>
                  <w:t>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DD585B" w:rsidP="009A4D42">
      <w:pPr>
        <w:jc w:val="righ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 Order</w:t>
      </w:r>
    </w:p>
    <w:p w:rsidR="00DD585B" w:rsidRDefault="00DD585B" w:rsidP="009A4D42">
      <w:pPr>
        <w:jc w:val="right"/>
        <w:rPr>
          <w:sz w:val="24"/>
          <w:szCs w:val="24"/>
        </w:rPr>
      </w:pP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Game Overview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Game Play Mechanics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Camera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Controls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Interface Sketch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Menu and Screen Description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Game World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Levels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Game Progression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Characters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Non-Player Characters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Enemies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Weapons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Items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Abilities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Vehicles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Script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Scoring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Puzzles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Bonuses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Cheat Codes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Sound Index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Story Index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Art/Multimedia Index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Design Notes</w:t>
      </w:r>
    </w:p>
    <w:p w:rsidR="00DD585B" w:rsidRP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Future Features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Version  1.0.1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Version 1.0.1</w:t>
      </w:r>
    </w:p>
    <w:p w:rsidR="00DD585B" w:rsidRDefault="00DD585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-with comments</w:t>
      </w:r>
    </w:p>
    <w:p w:rsidR="00686D09" w:rsidRDefault="009A4D42" w:rsidP="00DD58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DD585B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Post-apocalyptic theme, text-based game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DD585B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User types in words, program outs scenarios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380D7E" w:rsidRPr="00BF4089" w:rsidRDefault="00380D7E" w:rsidP="00380D7E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380D7E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380D7E" w:rsidRPr="00BF4089" w:rsidRDefault="00380D7E" w:rsidP="00380D7E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bookmarkStart w:id="0" w:name="_GoBack"/>
      <w:bookmarkEnd w:id="0"/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471" w:rsidRDefault="00F60471" w:rsidP="00C152DC">
      <w:pPr>
        <w:spacing w:after="0" w:line="240" w:lineRule="auto"/>
      </w:pPr>
      <w:r>
        <w:separator/>
      </w:r>
    </w:p>
  </w:endnote>
  <w:endnote w:type="continuationSeparator" w:id="0">
    <w:p w:rsidR="00F60471" w:rsidRDefault="00F6047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15D75" w:rsidRPr="00E15D75">
      <w:fldChar w:fldCharType="begin"/>
    </w:r>
    <w:r w:rsidR="00953C99">
      <w:instrText xml:space="preserve"> PAGE   \* MERGEFORMAT </w:instrText>
    </w:r>
    <w:r w:rsidR="00E15D75" w:rsidRPr="00E15D75">
      <w:fldChar w:fldCharType="separate"/>
    </w:r>
    <w:r w:rsidR="00380D7E" w:rsidRPr="00380D7E">
      <w:rPr>
        <w:rFonts w:asciiTheme="majorHAnsi" w:hAnsiTheme="majorHAnsi"/>
        <w:noProof/>
      </w:rPr>
      <w:t>6</w:t>
    </w:r>
    <w:r w:rsidR="00E15D75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E15D7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E15D75">
      <w:fldChar w:fldCharType="begin"/>
    </w:r>
    <w:r w:rsidR="00953C99">
      <w:instrText xml:space="preserve"> PAGE   \* MERGEFORMAT </w:instrText>
    </w:r>
    <w:r w:rsidRPr="00E15D75">
      <w:fldChar w:fldCharType="separate"/>
    </w:r>
    <w:r w:rsidR="00380D7E" w:rsidRPr="00380D7E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471" w:rsidRDefault="00F60471" w:rsidP="00C152DC">
      <w:pPr>
        <w:spacing w:after="0" w:line="240" w:lineRule="auto"/>
      </w:pPr>
      <w:r>
        <w:separator/>
      </w:r>
    </w:p>
  </w:footnote>
  <w:footnote w:type="continuationSeparator" w:id="0">
    <w:p w:rsidR="00F60471" w:rsidRDefault="00F6047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41C8A"/>
    <w:rsid w:val="00080D8D"/>
    <w:rsid w:val="00232C2E"/>
    <w:rsid w:val="00380D7E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DD585B"/>
    <w:rsid w:val="00E15D75"/>
    <w:rsid w:val="00EB6F93"/>
    <w:rsid w:val="00F35C9E"/>
    <w:rsid w:val="00F362D0"/>
    <w:rsid w:val="00F60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148F4CD-14CF-4673-A3DB-399938BF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WICKERBASKET INC.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Assignment 1 - Graphics Programming</dc:subject>
  <dc:creator>Leugim Lim</dc:creator>
  <cp:lastModifiedBy>rickshaw3450</cp:lastModifiedBy>
  <cp:revision>3</cp:revision>
  <dcterms:created xsi:type="dcterms:W3CDTF">2013-05-24T03:57:00Z</dcterms:created>
  <dcterms:modified xsi:type="dcterms:W3CDTF">2013-05-24T03:58:00Z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